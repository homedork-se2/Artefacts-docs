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A1F6C" w14:textId="231F27DF" w:rsidR="002B21BE" w:rsidRDefault="002B21BE" w:rsidP="002B21BE">
      <w:pPr>
        <w:pStyle w:val="MainTitle"/>
        <w:jc w:val="left"/>
        <w:rPr>
          <w:lang w:val="en-GB"/>
        </w:rPr>
      </w:pPr>
      <w:bookmarkStart w:id="0" w:name="OLE_LINK5"/>
      <w:r>
        <w:rPr>
          <w:lang w:val="en-GB"/>
        </w:rPr>
        <w:t>Test Plan Documentation</w:t>
      </w:r>
    </w:p>
    <w:p w14:paraId="767D2CEC" w14:textId="15932E5B" w:rsidR="002B21BE" w:rsidRPr="004C458E" w:rsidRDefault="00DC5045" w:rsidP="002B21BE">
      <w:pPr>
        <w:pStyle w:val="MainTitle"/>
        <w:jc w:val="left"/>
        <w:rPr>
          <w:lang/>
        </w:rPr>
      </w:pPr>
      <w:r>
        <w:rPr>
          <w:lang w:val="en-GB"/>
        </w:rPr>
        <w:t>Free choice</w:t>
      </w:r>
    </w:p>
    <w:p w14:paraId="16035FE7" w14:textId="2291AF52" w:rsidR="002B21BE" w:rsidRPr="002B21BE" w:rsidRDefault="002B21BE" w:rsidP="002B21BE">
      <w:pPr>
        <w:pStyle w:val="Rubrik"/>
        <w:rPr>
          <w:lang w:val="en-GB"/>
        </w:rPr>
      </w:pPr>
    </w:p>
    <w:p w14:paraId="49FF8F37" w14:textId="77777777" w:rsidR="002B21BE" w:rsidRPr="002B21BE" w:rsidRDefault="002B21BE" w:rsidP="002B21BE"/>
    <w:p w14:paraId="056ACEC3" w14:textId="15C4E436" w:rsidR="00DD09A4" w:rsidRPr="00DC5045" w:rsidRDefault="002B21BE" w:rsidP="00DC5045">
      <w:pPr>
        <w:pStyle w:val="Rubrik"/>
        <w:jc w:val="center"/>
        <w:rPr>
          <w:rFonts w:ascii="Arial" w:hAnsi="Arial" w:cs="Arial"/>
          <w:b/>
          <w:bCs/>
          <w:sz w:val="36"/>
          <w:szCs w:val="36"/>
        </w:rPr>
      </w:pPr>
      <w:r w:rsidRPr="00DC5045">
        <w:rPr>
          <w:rFonts w:ascii="Arial" w:hAnsi="Arial" w:cs="Arial"/>
          <w:b/>
          <w:bCs/>
          <w:sz w:val="36"/>
          <w:szCs w:val="36"/>
        </w:rPr>
        <w:t>Revision History</w:t>
      </w:r>
    </w:p>
    <w:p w14:paraId="5E8AE78D" w14:textId="11E20589" w:rsidR="00D773AC" w:rsidRDefault="00D773AC" w:rsidP="00DD09A4"/>
    <w:p w14:paraId="26FB0F2B" w14:textId="0881B985" w:rsidR="00D773AC" w:rsidRDefault="00D773AC" w:rsidP="00DD09A4"/>
    <w:p w14:paraId="73B6CF12" w14:textId="4732E8BD" w:rsidR="00D773AC" w:rsidRDefault="00D773AC" w:rsidP="00DD09A4"/>
    <w:p w14:paraId="0717769A" w14:textId="77777777" w:rsidR="00D773AC" w:rsidRPr="00DD09A4" w:rsidRDefault="00D773AC" w:rsidP="00DD09A4"/>
    <w:p w14:paraId="0AE55051" w14:textId="77777777" w:rsidR="002B21BE" w:rsidRDefault="002B21BE" w:rsidP="002B21BE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B21BE" w14:paraId="6C3B7BF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46F660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6692E3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1DCDA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67E7FC" w14:textId="77777777" w:rsidR="002B21BE" w:rsidRDefault="002B21B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B21BE" w14:paraId="5417E05C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105501" w14:textId="4ADE9597" w:rsidR="002B21BE" w:rsidRDefault="00D81614">
            <w:pPr>
              <w:pStyle w:val="Tabletext"/>
            </w:pPr>
            <w:r>
              <w:t>23/10</w:t>
            </w:r>
            <w:r w:rsidR="002B21BE">
              <w:t>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9D4EA" w14:textId="79853EE5" w:rsidR="002B21BE" w:rsidRDefault="00D8161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89EEC5" w14:textId="4D3A2FFE" w:rsidR="002B21BE" w:rsidRDefault="002B21BE">
            <w:pPr>
              <w:pStyle w:val="Tabletext"/>
            </w:pPr>
            <w:r>
              <w:t>No testing yet currently in conception state.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ECA2" w14:textId="77B46D41" w:rsidR="002B21BE" w:rsidRDefault="00D81614">
            <w:pPr>
              <w:pStyle w:val="Tabletext"/>
            </w:pPr>
            <w:r w:rsidRPr="00881606">
              <w:t xml:space="preserve">Fanny </w:t>
            </w:r>
            <w:proofErr w:type="spellStart"/>
            <w:r w:rsidRPr="00881606">
              <w:t>Söderlund</w:t>
            </w:r>
            <w:proofErr w:type="spellEnd"/>
            <w:r w:rsidRPr="00881606">
              <w:t xml:space="preserve">, Malek </w:t>
            </w:r>
            <w:proofErr w:type="spellStart"/>
            <w:r w:rsidRPr="00881606">
              <w:t>Alabed</w:t>
            </w:r>
            <w:proofErr w:type="spellEnd"/>
            <w:r w:rsidRPr="00881606">
              <w:t xml:space="preserve">, Nishat Jahan, </w:t>
            </w:r>
            <w:proofErr w:type="spellStart"/>
            <w:r w:rsidRPr="00881606">
              <w:t>Suz</w:t>
            </w:r>
            <w:r w:rsidRPr="008E2042">
              <w:rPr>
                <w:lang w:val="sv-SE"/>
              </w:rPr>
              <w:t>anne</w:t>
            </w:r>
            <w:proofErr w:type="spellEnd"/>
            <w:r w:rsidRPr="008E2042">
              <w:rPr>
                <w:lang w:val="sv-SE"/>
              </w:rPr>
              <w:t xml:space="preserve"> </w:t>
            </w:r>
            <w:proofErr w:type="spellStart"/>
            <w:r w:rsidRPr="008E2042">
              <w:rPr>
                <w:lang w:val="sv-SE"/>
              </w:rPr>
              <w:t>Zomer</w:t>
            </w:r>
            <w:proofErr w:type="spellEnd"/>
            <w:r>
              <w:rPr>
                <w:lang w:val="sv-SE"/>
              </w:rPr>
              <w:t xml:space="preserve">, Ismail </w:t>
            </w:r>
            <w:proofErr w:type="spellStart"/>
            <w:r>
              <w:rPr>
                <w:lang w:val="sv-SE"/>
              </w:rPr>
              <w:t>Eyamba</w:t>
            </w:r>
            <w:proofErr w:type="spellEnd"/>
          </w:p>
        </w:tc>
      </w:tr>
      <w:tr w:rsidR="002B21BE" w14:paraId="229F9770" w14:textId="77777777" w:rsidTr="002B21B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FE9C7B" w14:textId="77777777" w:rsidR="002B21BE" w:rsidRDefault="002B21BE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5E4B7" w14:textId="77777777" w:rsidR="002B21BE" w:rsidRDefault="002B21BE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405A4" w14:textId="77777777" w:rsidR="002B21BE" w:rsidRDefault="002B21BE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3127" w14:textId="77777777" w:rsidR="002B21BE" w:rsidRDefault="002B21BE">
            <w:pPr>
              <w:pStyle w:val="Tabletext"/>
            </w:pPr>
          </w:p>
        </w:tc>
      </w:tr>
      <w:bookmarkEnd w:id="0"/>
    </w:tbl>
    <w:p w14:paraId="43D75A93" w14:textId="37BA9F15" w:rsidR="00D81614" w:rsidRDefault="00D81614" w:rsidP="002B21BE"/>
    <w:p w14:paraId="0D75AEC4" w14:textId="76BE4946" w:rsidR="00D81614" w:rsidRDefault="00D81614" w:rsidP="002B21BE"/>
    <w:p w14:paraId="7D0E0BD8" w14:textId="1EE962C5" w:rsidR="00D81614" w:rsidRDefault="00D81614" w:rsidP="002B21BE"/>
    <w:p w14:paraId="7A7ED86F" w14:textId="6F42155B" w:rsidR="00D81614" w:rsidRDefault="00D81614" w:rsidP="002B21BE"/>
    <w:p w14:paraId="553A27CA" w14:textId="77777777" w:rsidR="00D81614" w:rsidRDefault="00D81614" w:rsidP="002B21BE"/>
    <w:p w14:paraId="6508B553" w14:textId="1A212332" w:rsidR="009D61D3" w:rsidRDefault="009D61D3" w:rsidP="002B21BE"/>
    <w:p w14:paraId="044FFA2D" w14:textId="69FAF690" w:rsidR="009D61D3" w:rsidRPr="00D81614" w:rsidRDefault="00FF4833" w:rsidP="009C3C7D">
      <w:pPr>
        <w:pStyle w:val="Rubrik"/>
        <w:jc w:val="center"/>
        <w:rPr>
          <w:rFonts w:ascii="Arial" w:hAnsi="Arial" w:cs="Arial"/>
          <w:b/>
          <w:bCs/>
          <w:sz w:val="32"/>
          <w:szCs w:val="32"/>
          <w:lang/>
        </w:rPr>
      </w:pPr>
      <w:r>
        <w:rPr>
          <w:rFonts w:ascii="Arial" w:hAnsi="Arial" w:cs="Arial"/>
          <w:b/>
          <w:bCs/>
          <w:sz w:val="32"/>
          <w:szCs w:val="32"/>
        </w:rPr>
        <w:t>I</w:t>
      </w:r>
      <w:r w:rsidR="009C3C7D" w:rsidRPr="00D81614">
        <w:rPr>
          <w:rFonts w:ascii="Arial" w:hAnsi="Arial" w:cs="Arial"/>
          <w:b/>
          <w:bCs/>
          <w:sz w:val="32"/>
          <w:szCs w:val="32"/>
          <w:lang/>
        </w:rPr>
        <w:t>mplemented test cases</w:t>
      </w:r>
    </w:p>
    <w:p w14:paraId="12D1A468" w14:textId="0F9CEEF1" w:rsidR="009D61D3" w:rsidRDefault="009D61D3" w:rsidP="002B21BE"/>
    <w:p w14:paraId="12876021" w14:textId="6E7F9DE3" w:rsidR="009D61D3" w:rsidRDefault="009D61D3" w:rsidP="002B21BE"/>
    <w:tbl>
      <w:tblPr>
        <w:tblStyle w:val="Tabellrutnt"/>
        <w:tblW w:w="10874" w:type="dxa"/>
        <w:tblInd w:w="-572" w:type="dxa"/>
        <w:tblLook w:val="04A0" w:firstRow="1" w:lastRow="0" w:firstColumn="1" w:lastColumn="0" w:noHBand="0" w:noVBand="1"/>
        <w:tblDescription w:val="Homdork's junit test cases"/>
      </w:tblPr>
      <w:tblGrid>
        <w:gridCol w:w="734"/>
        <w:gridCol w:w="2459"/>
        <w:gridCol w:w="2132"/>
        <w:gridCol w:w="2499"/>
        <w:gridCol w:w="1248"/>
        <w:gridCol w:w="1802"/>
      </w:tblGrid>
      <w:tr w:rsidR="00567C43" w14:paraId="6C1E819F" w14:textId="77777777" w:rsidTr="009C3C7D">
        <w:trPr>
          <w:trHeight w:val="651"/>
        </w:trPr>
        <w:tc>
          <w:tcPr>
            <w:tcW w:w="734" w:type="dxa"/>
          </w:tcPr>
          <w:p w14:paraId="2AB2CBD8" w14:textId="603C3DC1" w:rsidR="00567C43" w:rsidRPr="00D81614" w:rsidRDefault="00567C43" w:rsidP="009D61D3">
            <w:bookmarkStart w:id="1" w:name="_Hlk85707285"/>
            <w:r>
              <w:rPr>
                <w:lang/>
              </w:rPr>
              <w:t>Test case</w:t>
            </w:r>
            <w:r w:rsidR="00D81614">
              <w:t xml:space="preserve"> no</w:t>
            </w:r>
          </w:p>
        </w:tc>
        <w:tc>
          <w:tcPr>
            <w:tcW w:w="2459" w:type="dxa"/>
          </w:tcPr>
          <w:p w14:paraId="2842DF7B" w14:textId="2406160B" w:rsidR="00567C43" w:rsidRPr="009D61D3" w:rsidRDefault="00567C43" w:rsidP="002B21BE">
            <w:pPr>
              <w:rPr>
                <w:lang/>
              </w:rPr>
            </w:pPr>
            <w:r>
              <w:rPr>
                <w:lang/>
              </w:rPr>
              <w:t>Summary</w:t>
            </w:r>
          </w:p>
        </w:tc>
        <w:tc>
          <w:tcPr>
            <w:tcW w:w="2132" w:type="dxa"/>
          </w:tcPr>
          <w:p w14:paraId="28844C80" w14:textId="51415687" w:rsidR="00567C43" w:rsidRPr="009D61D3" w:rsidRDefault="00567C43" w:rsidP="002B21BE">
            <w:pPr>
              <w:rPr>
                <w:lang/>
              </w:rPr>
            </w:pPr>
            <w:r>
              <w:rPr>
                <w:lang/>
              </w:rPr>
              <w:t>Precondition</w:t>
            </w:r>
          </w:p>
        </w:tc>
        <w:tc>
          <w:tcPr>
            <w:tcW w:w="2499" w:type="dxa"/>
          </w:tcPr>
          <w:p w14:paraId="767783AB" w14:textId="64F1BB53" w:rsidR="00567C43" w:rsidRPr="009D61D3" w:rsidRDefault="00567C43" w:rsidP="002B21BE">
            <w:pPr>
              <w:rPr>
                <w:lang/>
              </w:rPr>
            </w:pPr>
            <w:r>
              <w:rPr>
                <w:lang/>
              </w:rPr>
              <w:t>Steps</w:t>
            </w:r>
          </w:p>
        </w:tc>
        <w:tc>
          <w:tcPr>
            <w:tcW w:w="1248" w:type="dxa"/>
          </w:tcPr>
          <w:p w14:paraId="2E157801" w14:textId="44EEE653" w:rsidR="00567C43" w:rsidRPr="009D61D3" w:rsidRDefault="00567C43" w:rsidP="00567C43">
            <w:pPr>
              <w:jc w:val="center"/>
              <w:rPr>
                <w:lang/>
              </w:rPr>
            </w:pPr>
            <w:r>
              <w:rPr>
                <w:lang/>
              </w:rPr>
              <w:t>Results</w:t>
            </w:r>
          </w:p>
        </w:tc>
        <w:tc>
          <w:tcPr>
            <w:tcW w:w="1802" w:type="dxa"/>
          </w:tcPr>
          <w:p w14:paraId="0417EBD8" w14:textId="33E1F41D" w:rsidR="00567C43" w:rsidRDefault="00567C43" w:rsidP="009C3C7D">
            <w:pPr>
              <w:jc w:val="center"/>
              <w:rPr>
                <w:lang/>
              </w:rPr>
            </w:pPr>
            <w:r>
              <w:rPr>
                <w:lang/>
              </w:rPr>
              <w:t>Comment</w:t>
            </w:r>
          </w:p>
          <w:p w14:paraId="08A990A3" w14:textId="4A99D356" w:rsidR="009C3C7D" w:rsidRPr="009D61D3" w:rsidRDefault="009C3C7D" w:rsidP="009C3C7D">
            <w:pPr>
              <w:jc w:val="center"/>
              <w:rPr>
                <w:lang/>
              </w:rPr>
            </w:pPr>
            <w:r>
              <w:rPr>
                <w:lang/>
              </w:rPr>
              <w:t>(Timeline tracked)</w:t>
            </w:r>
          </w:p>
        </w:tc>
      </w:tr>
      <w:tr w:rsidR="00567C43" w14:paraId="401CBFA0" w14:textId="77777777" w:rsidTr="009C3C7D">
        <w:trPr>
          <w:trHeight w:val="130"/>
        </w:trPr>
        <w:tc>
          <w:tcPr>
            <w:tcW w:w="734" w:type="dxa"/>
          </w:tcPr>
          <w:p w14:paraId="6BB16DD6" w14:textId="2D96FA63" w:rsidR="00567C43" w:rsidRDefault="00567C43" w:rsidP="009D61D3">
            <w:pPr>
              <w:rPr>
                <w:lang/>
              </w:rPr>
            </w:pPr>
            <w:r>
              <w:rPr>
                <w:lang/>
              </w:rPr>
              <w:t>1</w:t>
            </w:r>
          </w:p>
        </w:tc>
        <w:tc>
          <w:tcPr>
            <w:tcW w:w="2459" w:type="dxa"/>
          </w:tcPr>
          <w:p w14:paraId="10CF887B" w14:textId="09BD5CDE" w:rsidR="00567C43" w:rsidRPr="00D81614" w:rsidRDefault="00D81614" w:rsidP="002B21BE">
            <w:r>
              <w:t xml:space="preserve">Explanation of the test </w:t>
            </w:r>
          </w:p>
        </w:tc>
        <w:tc>
          <w:tcPr>
            <w:tcW w:w="2132" w:type="dxa"/>
          </w:tcPr>
          <w:p w14:paraId="04B39328" w14:textId="6EC9270A" w:rsidR="00567C43" w:rsidRPr="00D81614" w:rsidRDefault="00D81614" w:rsidP="002B21BE">
            <w:r>
              <w:t>Before the test</w:t>
            </w:r>
          </w:p>
        </w:tc>
        <w:tc>
          <w:tcPr>
            <w:tcW w:w="2499" w:type="dxa"/>
          </w:tcPr>
          <w:p w14:paraId="7821090B" w14:textId="1C2FC876" w:rsidR="00567C43" w:rsidRPr="00D81614" w:rsidRDefault="00D81614" w:rsidP="009D61D3">
            <w:r>
              <w:t>Steps of the test</w:t>
            </w:r>
          </w:p>
        </w:tc>
        <w:tc>
          <w:tcPr>
            <w:tcW w:w="1248" w:type="dxa"/>
            <w:shd w:val="clear" w:color="auto" w:fill="A8D08D" w:themeFill="accent6" w:themeFillTint="99"/>
          </w:tcPr>
          <w:p w14:paraId="092F8ED0" w14:textId="049BC111" w:rsidR="00567C43" w:rsidRPr="00D81614" w:rsidRDefault="00567C43" w:rsidP="00567C43">
            <w:pPr>
              <w:jc w:val="center"/>
            </w:pPr>
            <w:r w:rsidRPr="00567C43">
              <w:rPr>
                <w:lang/>
              </w:rPr>
              <w:t>PASS</w:t>
            </w:r>
            <w:r w:rsidR="00D81614">
              <w:t>/FAIL</w:t>
            </w:r>
          </w:p>
        </w:tc>
        <w:tc>
          <w:tcPr>
            <w:tcW w:w="1802" w:type="dxa"/>
          </w:tcPr>
          <w:p w14:paraId="00866D53" w14:textId="5BA4DD09" w:rsidR="00D81614" w:rsidRPr="00D81614" w:rsidRDefault="00D81614" w:rsidP="00D81614">
            <w:pPr>
              <w:jc w:val="center"/>
            </w:pPr>
            <w:r>
              <w:t>Additional comments</w:t>
            </w:r>
          </w:p>
        </w:tc>
      </w:tr>
      <w:tr w:rsidR="00D81614" w14:paraId="457123D9" w14:textId="77777777" w:rsidTr="009C3C7D">
        <w:trPr>
          <w:trHeight w:val="130"/>
        </w:trPr>
        <w:tc>
          <w:tcPr>
            <w:tcW w:w="734" w:type="dxa"/>
          </w:tcPr>
          <w:p w14:paraId="632DB013" w14:textId="77777777" w:rsidR="00D81614" w:rsidRDefault="00D81614" w:rsidP="009D61D3">
            <w:pPr>
              <w:rPr>
                <w:lang/>
              </w:rPr>
            </w:pPr>
          </w:p>
        </w:tc>
        <w:tc>
          <w:tcPr>
            <w:tcW w:w="2459" w:type="dxa"/>
          </w:tcPr>
          <w:p w14:paraId="6AC8B253" w14:textId="77777777" w:rsidR="00D81614" w:rsidRDefault="00D81614" w:rsidP="002B21BE"/>
        </w:tc>
        <w:tc>
          <w:tcPr>
            <w:tcW w:w="2132" w:type="dxa"/>
          </w:tcPr>
          <w:p w14:paraId="306E09CC" w14:textId="77777777" w:rsidR="00D81614" w:rsidRDefault="00D81614" w:rsidP="002B21BE"/>
        </w:tc>
        <w:tc>
          <w:tcPr>
            <w:tcW w:w="2499" w:type="dxa"/>
          </w:tcPr>
          <w:p w14:paraId="087AA377" w14:textId="77777777" w:rsidR="00D81614" w:rsidRDefault="00D81614" w:rsidP="009D61D3"/>
        </w:tc>
        <w:tc>
          <w:tcPr>
            <w:tcW w:w="1248" w:type="dxa"/>
            <w:shd w:val="clear" w:color="auto" w:fill="A8D08D" w:themeFill="accent6" w:themeFillTint="99"/>
          </w:tcPr>
          <w:p w14:paraId="63DDC33A" w14:textId="77777777" w:rsidR="00D81614" w:rsidRPr="00567C43" w:rsidRDefault="00D81614" w:rsidP="00567C43">
            <w:pPr>
              <w:jc w:val="center"/>
              <w:rPr>
                <w:lang/>
              </w:rPr>
            </w:pPr>
          </w:p>
        </w:tc>
        <w:tc>
          <w:tcPr>
            <w:tcW w:w="1802" w:type="dxa"/>
          </w:tcPr>
          <w:p w14:paraId="4D976E59" w14:textId="77777777" w:rsidR="00D81614" w:rsidRDefault="00D81614" w:rsidP="00D81614">
            <w:pPr>
              <w:jc w:val="center"/>
            </w:pPr>
          </w:p>
        </w:tc>
      </w:tr>
      <w:bookmarkEnd w:id="1"/>
    </w:tbl>
    <w:p w14:paraId="2DC10F5A" w14:textId="77777777" w:rsidR="009D61D3" w:rsidRPr="002B21BE" w:rsidRDefault="009D61D3" w:rsidP="002B21BE"/>
    <w:sectPr w:rsidR="009D61D3" w:rsidRPr="002B21BE" w:rsidSect="00D773AC">
      <w:pgSz w:w="12240" w:h="15840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C80"/>
    <w:multiLevelType w:val="hybridMultilevel"/>
    <w:tmpl w:val="D8D4E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73534"/>
    <w:multiLevelType w:val="hybridMultilevel"/>
    <w:tmpl w:val="7FA43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BE"/>
    <w:rsid w:val="00040B79"/>
    <w:rsid w:val="001423FD"/>
    <w:rsid w:val="002B21BE"/>
    <w:rsid w:val="00343F09"/>
    <w:rsid w:val="004C458E"/>
    <w:rsid w:val="00567C43"/>
    <w:rsid w:val="006A581D"/>
    <w:rsid w:val="00873AFE"/>
    <w:rsid w:val="009C3C7D"/>
    <w:rsid w:val="009D61D3"/>
    <w:rsid w:val="00D773AC"/>
    <w:rsid w:val="00D81614"/>
    <w:rsid w:val="00DC5045"/>
    <w:rsid w:val="00DD09A4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4629"/>
  <w15:chartTrackingRefBased/>
  <w15:docId w15:val="{CB3B7F68-5F43-40DD-B9C7-16D9C239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A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qFormat/>
    <w:rsid w:val="002B21BE"/>
    <w:pPr>
      <w:widowControl/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rsid w:val="002B2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rutnt">
    <w:name w:val="Table Grid"/>
    <w:basedOn w:val="Normaltabell"/>
    <w:uiPriority w:val="39"/>
    <w:rsid w:val="002B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2B21BE"/>
    <w:pPr>
      <w:keepLines/>
      <w:spacing w:after="120"/>
    </w:pPr>
  </w:style>
  <w:style w:type="paragraph" w:customStyle="1" w:styleId="MainTitle">
    <w:name w:val="Main Title"/>
    <w:basedOn w:val="Normal"/>
    <w:rsid w:val="002B21B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Liststycke">
    <w:name w:val="List Paragraph"/>
    <w:basedOn w:val="Normal"/>
    <w:uiPriority w:val="34"/>
    <w:qFormat/>
    <w:rsid w:val="009D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70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Olsson0005</dc:creator>
  <cp:keywords/>
  <dc:description/>
  <cp:lastModifiedBy>Fanny Söderlund0006</cp:lastModifiedBy>
  <cp:revision>10</cp:revision>
  <dcterms:created xsi:type="dcterms:W3CDTF">2021-09-16T13:41:00Z</dcterms:created>
  <dcterms:modified xsi:type="dcterms:W3CDTF">2021-10-23T10:14:00Z</dcterms:modified>
</cp:coreProperties>
</file>
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1633" w14:textId="51144FBF" w:rsidR="00F827A4" w:rsidRDefault="00536A11" w:rsidP="00536A11">
      <w:pPr>
        <w:pStyle w:val="MainTitle"/>
        <w:jc w:val="left"/>
        <w:rPr>
          <w:lang w:val="en-GB"/>
        </w:rPr>
      </w:pPr>
      <w:r>
        <w:rPr>
          <w:lang w:val="en-GB"/>
        </w:rPr>
        <w:t>Vision</w:t>
      </w:r>
      <w:r w:rsidR="00F827A4">
        <w:rPr>
          <w:lang w:val="en-GB"/>
        </w:rPr>
        <w:t xml:space="preserve"> Documentation</w:t>
      </w:r>
    </w:p>
    <w:p w14:paraId="50837FE3" w14:textId="2934B899" w:rsidR="001113F9" w:rsidRPr="00C5010B" w:rsidRDefault="005A392E" w:rsidP="001113F9">
      <w:pPr>
        <w:pStyle w:val="MainTitle"/>
        <w:jc w:val="left"/>
        <w:rPr>
          <w:bCs/>
        </w:rPr>
      </w:pPr>
      <w:r>
        <w:rPr>
          <w:bCs/>
          <w:lang w:val="en-GB"/>
        </w:rPr>
        <w:t>Home</w:t>
      </w:r>
      <w:r w:rsidR="00C5010B">
        <w:rPr>
          <w:bCs/>
        </w:rPr>
        <w:t>d</w:t>
      </w:r>
      <w:r>
        <w:rPr>
          <w:bCs/>
          <w:lang w:val="en-GB"/>
        </w:rPr>
        <w:t>o</w:t>
      </w:r>
      <w:proofErr w:type="spellStart"/>
      <w:r w:rsidR="00AE00DD">
        <w:rPr>
          <w:bCs/>
        </w:rPr>
        <w:t>r</w:t>
      </w:r>
      <w:r w:rsidR="00C5010B">
        <w:rPr>
          <w:bCs/>
        </w:rPr>
        <w:t>k</w:t>
      </w:r>
      <w:proofErr w:type="spellEnd"/>
      <w:r w:rsidR="00C5010B">
        <w:rPr>
          <w:bCs/>
        </w:rPr>
        <w:t xml:space="preserve"> – Interactive house</w:t>
      </w:r>
    </w:p>
    <w:p w14:paraId="5FCE0DBE" w14:textId="77777777" w:rsidR="001113F9" w:rsidRDefault="001113F9" w:rsidP="001113F9">
      <w:pPr>
        <w:rPr>
          <w:lang w:val="en-GB"/>
        </w:rPr>
      </w:pPr>
    </w:p>
    <w:p w14:paraId="7EF20989" w14:textId="77777777" w:rsidR="001113F9" w:rsidRDefault="001113F9" w:rsidP="001113F9">
      <w:pPr>
        <w:rPr>
          <w:lang w:val="en-GB"/>
        </w:rPr>
      </w:pPr>
    </w:p>
    <w:p w14:paraId="2664D2F8" w14:textId="77777777" w:rsidR="001113F9" w:rsidRDefault="001113F9" w:rsidP="001113F9">
      <w:pPr>
        <w:rPr>
          <w:lang w:val="en-GB"/>
        </w:rPr>
      </w:pPr>
    </w:p>
    <w:p w14:paraId="04FE33DD" w14:textId="3E4C9B94" w:rsidR="001113F9" w:rsidRDefault="001113F9" w:rsidP="001113F9">
      <w:pPr>
        <w:pStyle w:val="Title"/>
      </w:pPr>
      <w:r w:rsidRPr="007D7011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77095" w14:paraId="4E1DD40A" w14:textId="77777777" w:rsidTr="00CF1223">
        <w:tc>
          <w:tcPr>
            <w:tcW w:w="4698" w:type="dxa"/>
          </w:tcPr>
          <w:p w14:paraId="4856C027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43166B43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277095" w14:paraId="0A3A7920" w14:textId="77777777" w:rsidTr="00CF1223">
        <w:tc>
          <w:tcPr>
            <w:tcW w:w="4698" w:type="dxa"/>
          </w:tcPr>
          <w:p w14:paraId="695C50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1580D365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77095" w14:paraId="37735A7E" w14:textId="77777777" w:rsidTr="00CF1223">
        <w:tc>
          <w:tcPr>
            <w:tcW w:w="4698" w:type="dxa"/>
          </w:tcPr>
          <w:p w14:paraId="004573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03643C8B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277095" w14:paraId="26562234" w14:textId="77777777" w:rsidTr="00CF1223">
        <w:tc>
          <w:tcPr>
            <w:tcW w:w="4698" w:type="dxa"/>
          </w:tcPr>
          <w:p w14:paraId="5F636C40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43CAA19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77095" w14:paraId="4CC038B7" w14:textId="77777777" w:rsidTr="00CF1223">
        <w:tc>
          <w:tcPr>
            <w:tcW w:w="4698" w:type="dxa"/>
          </w:tcPr>
          <w:p w14:paraId="516AE34E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C9F0CF1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1BF95C4D" w14:textId="77777777" w:rsidR="00277095" w:rsidRPr="00277095" w:rsidRDefault="00277095" w:rsidP="00277095"/>
    <w:p w14:paraId="27184881" w14:textId="77777777" w:rsidR="001113F9" w:rsidRPr="00D30F65" w:rsidRDefault="001113F9" w:rsidP="001113F9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13F9" w:rsidRPr="00F17758" w14:paraId="68F09ED5" w14:textId="77777777">
        <w:tc>
          <w:tcPr>
            <w:tcW w:w="2304" w:type="dxa"/>
          </w:tcPr>
          <w:p w14:paraId="69A23E93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4772B5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085369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74ABD2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1113F9" w:rsidRPr="00FD4455" w14:paraId="66C330DA" w14:textId="77777777">
        <w:tc>
          <w:tcPr>
            <w:tcW w:w="2304" w:type="dxa"/>
          </w:tcPr>
          <w:p w14:paraId="720A41D8" w14:textId="01DA9517" w:rsidR="001113F9" w:rsidRPr="00F17758" w:rsidRDefault="00277095" w:rsidP="00044CD3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</w:tcPr>
          <w:p w14:paraId="0E8CEDF6" w14:textId="16406A96" w:rsidR="001113F9" w:rsidRPr="00F17758" w:rsidRDefault="00394AB3" w:rsidP="00044CD3">
            <w:pPr>
              <w:pStyle w:val="Tabletext"/>
            </w:pPr>
            <w:r>
              <w:rPr>
                <w:lang/>
              </w:rPr>
              <w:t>1</w:t>
            </w:r>
            <w:r w:rsidR="00ED2937">
              <w:t>.1</w:t>
            </w:r>
          </w:p>
        </w:tc>
        <w:tc>
          <w:tcPr>
            <w:tcW w:w="3744" w:type="dxa"/>
          </w:tcPr>
          <w:p w14:paraId="4F91BED2" w14:textId="2EDA90E1" w:rsidR="001113F9" w:rsidRPr="00F17758" w:rsidRDefault="005A392E" w:rsidP="00044CD3">
            <w:pPr>
              <w:pStyle w:val="Tabletext"/>
            </w:pPr>
            <w:r>
              <w:t>Initial vision layout</w:t>
            </w:r>
          </w:p>
        </w:tc>
        <w:tc>
          <w:tcPr>
            <w:tcW w:w="2304" w:type="dxa"/>
          </w:tcPr>
          <w:p w14:paraId="255270EE" w14:textId="6D45A22C" w:rsidR="001113F9" w:rsidRPr="005A392E" w:rsidRDefault="00277095" w:rsidP="00044CD3">
            <w:pPr>
              <w:pStyle w:val="Tabletext"/>
              <w:rPr>
                <w:lang w:val="sv-SE"/>
              </w:rPr>
            </w:pPr>
            <w:r>
              <w:t>A, B, C, D</w:t>
            </w:r>
          </w:p>
        </w:tc>
      </w:tr>
      <w:tr w:rsidR="001113F9" w:rsidRPr="00FD4455" w14:paraId="08382FD8" w14:textId="77777777">
        <w:tc>
          <w:tcPr>
            <w:tcW w:w="2304" w:type="dxa"/>
          </w:tcPr>
          <w:p w14:paraId="56A9C0F8" w14:textId="135FF2F7" w:rsidR="001113F9" w:rsidRPr="00F17758" w:rsidRDefault="00ED2937" w:rsidP="00044CD3">
            <w:pPr>
              <w:pStyle w:val="Tabletext"/>
            </w:pPr>
            <w:r>
              <w:t>21/10/2021</w:t>
            </w:r>
          </w:p>
        </w:tc>
        <w:tc>
          <w:tcPr>
            <w:tcW w:w="1152" w:type="dxa"/>
          </w:tcPr>
          <w:p w14:paraId="495CD8D6" w14:textId="20F73133" w:rsidR="001113F9" w:rsidRPr="00F17758" w:rsidRDefault="00394AB3" w:rsidP="00044CD3">
            <w:pPr>
              <w:pStyle w:val="Tabletext"/>
            </w:pPr>
            <w:r>
              <w:rPr>
                <w:lang/>
              </w:rPr>
              <w:t>1</w:t>
            </w:r>
            <w:r w:rsidR="00ED2937">
              <w:t>.2</w:t>
            </w:r>
          </w:p>
        </w:tc>
        <w:tc>
          <w:tcPr>
            <w:tcW w:w="3744" w:type="dxa"/>
          </w:tcPr>
          <w:p w14:paraId="09F7756B" w14:textId="313C17D3" w:rsidR="00AE00DD" w:rsidRPr="00F17758" w:rsidRDefault="00DD220B" w:rsidP="00044CD3">
            <w:pPr>
              <w:pStyle w:val="Tabletext"/>
            </w:pPr>
            <w:r>
              <w:t>-Added Requirements necessary to complete basic and additional features.</w:t>
            </w:r>
          </w:p>
        </w:tc>
        <w:tc>
          <w:tcPr>
            <w:tcW w:w="2304" w:type="dxa"/>
          </w:tcPr>
          <w:p w14:paraId="75603E05" w14:textId="29798B38" w:rsidR="001113F9" w:rsidRPr="00F17758" w:rsidRDefault="00ED2937" w:rsidP="00044CD3">
            <w:pPr>
              <w:pStyle w:val="Tabletext"/>
            </w:pPr>
            <w:r>
              <w:t>A</w:t>
            </w:r>
          </w:p>
        </w:tc>
      </w:tr>
      <w:tr w:rsidR="00AE00DD" w:rsidRPr="00FD4455" w14:paraId="0225A4C1" w14:textId="77777777">
        <w:tc>
          <w:tcPr>
            <w:tcW w:w="2304" w:type="dxa"/>
          </w:tcPr>
          <w:p w14:paraId="274D1AC1" w14:textId="74E03A90" w:rsidR="00AE00DD" w:rsidRDefault="00AE00DD" w:rsidP="00044CD3">
            <w:pPr>
              <w:pStyle w:val="Tabletext"/>
            </w:pPr>
            <w:r>
              <w:t>16/11/2021</w:t>
            </w:r>
          </w:p>
        </w:tc>
        <w:tc>
          <w:tcPr>
            <w:tcW w:w="1152" w:type="dxa"/>
          </w:tcPr>
          <w:p w14:paraId="54082CA3" w14:textId="6713E569" w:rsidR="00AE00DD" w:rsidRDefault="00394AB3" w:rsidP="00044CD3">
            <w:pPr>
              <w:pStyle w:val="Tabletext"/>
            </w:pPr>
            <w:r>
              <w:rPr>
                <w:lang/>
              </w:rPr>
              <w:t>1</w:t>
            </w:r>
            <w:r w:rsidR="00AE00DD">
              <w:t>.3</w:t>
            </w:r>
          </w:p>
        </w:tc>
        <w:tc>
          <w:tcPr>
            <w:tcW w:w="3744" w:type="dxa"/>
          </w:tcPr>
          <w:p w14:paraId="2FB13932" w14:textId="77777777" w:rsidR="00AE00DD" w:rsidRDefault="00AE00DD" w:rsidP="00044CD3">
            <w:pPr>
              <w:pStyle w:val="Tabletext"/>
            </w:pPr>
            <w:r>
              <w:t>-Added a more descriptive introduction</w:t>
            </w:r>
          </w:p>
          <w:p w14:paraId="58A550D7" w14:textId="3C197146" w:rsidR="005624FD" w:rsidRDefault="005624FD" w:rsidP="00044CD3">
            <w:pPr>
              <w:pStyle w:val="Tabletext"/>
            </w:pPr>
            <w:r>
              <w:t>-Updated the smart house technicalities to be accurate of the current</w:t>
            </w:r>
            <w:r w:rsidR="00923809">
              <w:t xml:space="preserve"> design.</w:t>
            </w:r>
          </w:p>
        </w:tc>
        <w:tc>
          <w:tcPr>
            <w:tcW w:w="2304" w:type="dxa"/>
          </w:tcPr>
          <w:p w14:paraId="591B29F6" w14:textId="371B4FF7" w:rsidR="00AE00DD" w:rsidRDefault="00923809" w:rsidP="00044CD3">
            <w:pPr>
              <w:pStyle w:val="Tabletext"/>
            </w:pPr>
            <w:r>
              <w:t>A</w:t>
            </w:r>
          </w:p>
        </w:tc>
      </w:tr>
      <w:tr w:rsidR="002B073C" w:rsidRPr="00FD4455" w14:paraId="5B08AA79" w14:textId="77777777">
        <w:tc>
          <w:tcPr>
            <w:tcW w:w="2304" w:type="dxa"/>
          </w:tcPr>
          <w:p w14:paraId="3A7B52BA" w14:textId="57325D26" w:rsidR="002B073C" w:rsidRDefault="002B073C" w:rsidP="00044CD3">
            <w:pPr>
              <w:pStyle w:val="Tabletext"/>
            </w:pPr>
            <w:r>
              <w:t>06/12/2021</w:t>
            </w:r>
          </w:p>
        </w:tc>
        <w:tc>
          <w:tcPr>
            <w:tcW w:w="1152" w:type="dxa"/>
          </w:tcPr>
          <w:p w14:paraId="282173D3" w14:textId="428F0D86" w:rsidR="002B073C" w:rsidRPr="002B073C" w:rsidRDefault="002B073C" w:rsidP="00044CD3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2C2FC077" w14:textId="77777777" w:rsidR="002B073C" w:rsidRDefault="002B073C" w:rsidP="00044CD3">
            <w:pPr>
              <w:pStyle w:val="Tabletext"/>
            </w:pPr>
            <w:r>
              <w:t>-Added information about deleting in the introduction</w:t>
            </w:r>
          </w:p>
          <w:p w14:paraId="26653FB8" w14:textId="0A13510F" w:rsidR="00ED77F8" w:rsidRDefault="00ED77F8" w:rsidP="00044CD3">
            <w:pPr>
              <w:pStyle w:val="Tabletext"/>
            </w:pPr>
            <w:r>
              <w:t>-removed add and remove devices from DB from additional features and added it to the basic features as it now better describes it</w:t>
            </w:r>
          </w:p>
        </w:tc>
        <w:tc>
          <w:tcPr>
            <w:tcW w:w="2304" w:type="dxa"/>
          </w:tcPr>
          <w:p w14:paraId="154A360F" w14:textId="22196326" w:rsidR="002B073C" w:rsidRDefault="00ED77F8" w:rsidP="00044CD3">
            <w:pPr>
              <w:pStyle w:val="Tabletext"/>
            </w:pPr>
            <w:r>
              <w:t>A</w:t>
            </w:r>
          </w:p>
        </w:tc>
      </w:tr>
    </w:tbl>
    <w:p w14:paraId="6E9025D7" w14:textId="77777777" w:rsidR="008D7D1E" w:rsidRDefault="008D7D1E" w:rsidP="001113F9">
      <w:pPr>
        <w:pStyle w:val="Heading3"/>
        <w:numPr>
          <w:ilvl w:val="0"/>
          <w:numId w:val="0"/>
        </w:numPr>
        <w:rPr>
          <w:lang w:val="en-GB"/>
        </w:rPr>
      </w:pPr>
    </w:p>
    <w:p w14:paraId="2B08A809" w14:textId="77777777" w:rsidR="001113F9" w:rsidRPr="001113F9" w:rsidRDefault="001113F9" w:rsidP="001113F9">
      <w:pPr>
        <w:rPr>
          <w:lang w:val="en-GB"/>
        </w:rPr>
      </w:pPr>
      <w:r>
        <w:rPr>
          <w:lang w:val="en-GB"/>
        </w:rPr>
        <w:br w:type="page"/>
      </w:r>
    </w:p>
    <w:p w14:paraId="06232FB9" w14:textId="77777777" w:rsidR="00EE18C4" w:rsidRDefault="00EE18C4" w:rsidP="00EE18C4">
      <w:pPr>
        <w:pStyle w:val="MainTitle"/>
        <w:jc w:val="left"/>
        <w:rPr>
          <w:bCs/>
        </w:rPr>
      </w:pPr>
      <w:bookmarkStart w:id="0" w:name="_Toc130200185"/>
      <w:r>
        <w:rPr>
          <w:bCs/>
        </w:rPr>
        <w:lastRenderedPageBreak/>
        <w:t>Product Overview</w:t>
      </w:r>
    </w:p>
    <w:p w14:paraId="0EEA8681" w14:textId="77777777" w:rsidR="00EE18C4" w:rsidRDefault="00EE18C4" w:rsidP="00EE18C4"/>
    <w:p w14:paraId="5636C27A" w14:textId="6013F848" w:rsidR="002228B6" w:rsidRDefault="005A392E" w:rsidP="002228B6">
      <w:pPr>
        <w:pStyle w:val="Heading1"/>
      </w:pPr>
      <w:bookmarkStart w:id="1" w:name="_Toc130200186"/>
      <w:bookmarkEnd w:id="0"/>
      <w:r>
        <w:t xml:space="preserve">Smart </w:t>
      </w:r>
      <w:r w:rsidR="00CB41C8">
        <w:t>H</w:t>
      </w:r>
      <w:r>
        <w:t>ouse</w:t>
      </w:r>
      <w:r w:rsidR="002228B6">
        <w:t xml:space="preserve"> </w:t>
      </w:r>
      <w:r w:rsidR="00CB41C8">
        <w:t>C</w:t>
      </w:r>
      <w:r w:rsidR="002228B6">
        <w:t>oncept</w:t>
      </w:r>
      <w:bookmarkStart w:id="2" w:name="_Toc452813588"/>
      <w:bookmarkStart w:id="3" w:name="_Toc512930913"/>
      <w:bookmarkEnd w:id="1"/>
      <w:bookmarkEnd w:id="2"/>
      <w:bookmarkEnd w:id="3"/>
      <w:r w:rsidR="00CB41C8">
        <w:t>: Server and API</w:t>
      </w:r>
    </w:p>
    <w:p w14:paraId="0DCFA454" w14:textId="77777777" w:rsidR="002228B6" w:rsidRPr="002228B6" w:rsidRDefault="002228B6" w:rsidP="002228B6"/>
    <w:p w14:paraId="568476A7" w14:textId="77777777" w:rsidR="002228B6" w:rsidRDefault="002228B6" w:rsidP="002228B6">
      <w:pPr>
        <w:pStyle w:val="Heading2"/>
      </w:pPr>
      <w:bookmarkStart w:id="4" w:name="_Toc130200187"/>
      <w:r>
        <w:t>Introduction</w:t>
      </w:r>
      <w:bookmarkEnd w:id="4"/>
    </w:p>
    <w:p w14:paraId="32C8BE22" w14:textId="2B3DEAC4" w:rsidR="002228B6" w:rsidRDefault="00CB41C8" w:rsidP="002228B6">
      <w:pPr>
        <w:pStyle w:val="BodyText"/>
      </w:pPr>
      <w:r>
        <w:t>The server and API side of the Smart House Concept focuses on the communication between the Client side and the database in a secure and efficient way. The communication will be done through passing encrypted JSON objects from the DB to the Client using an API.</w:t>
      </w:r>
      <w:r w:rsidR="00ED2937">
        <w:t xml:space="preserve"> The API has methods that will allow get, insert, update, and delete methods for users and devices. The queries will be built by the API and then sent to the </w:t>
      </w:r>
      <w:r w:rsidR="00277F56">
        <w:t>DB server where it will be used on the database. In all scenarios a json object should be sent back to the API and then back to the client along with a response message on if it was successful</w:t>
      </w:r>
      <w:r w:rsidR="002B073C">
        <w:t xml:space="preserve"> (in the case of the delete query an empty json response is sent back)</w:t>
      </w:r>
      <w:r w:rsidR="00277F56">
        <w:t xml:space="preserve">. This assures all points along the path from client to server </w:t>
      </w:r>
      <w:r w:rsidR="002B073C">
        <w:t xml:space="preserve">is updated </w:t>
      </w:r>
      <w:r w:rsidR="00277F56">
        <w:t>in a secure way</w:t>
      </w:r>
      <w:r w:rsidR="002B073C">
        <w:t xml:space="preserve"> and that all parts of the pathway contain the same information</w:t>
      </w:r>
      <w:r w:rsidR="00277F56">
        <w:t>.</w:t>
      </w:r>
    </w:p>
    <w:p w14:paraId="5A32F38B" w14:textId="77777777" w:rsidR="005B262D" w:rsidRDefault="005B262D" w:rsidP="002228B6">
      <w:pPr>
        <w:pStyle w:val="BodyText"/>
      </w:pPr>
    </w:p>
    <w:p w14:paraId="6FB6097D" w14:textId="540C40A8" w:rsidR="002228B6" w:rsidRDefault="00933FA2" w:rsidP="002228B6">
      <w:pPr>
        <w:pStyle w:val="Heading1"/>
      </w:pPr>
      <w:r>
        <w:t>Basic</w:t>
      </w:r>
      <w:r w:rsidR="009F5FB6">
        <w:t xml:space="preserve"> </w:t>
      </w:r>
      <w:r w:rsidR="00CB41C8">
        <w:t>T</w:t>
      </w:r>
      <w:r w:rsidR="009F5FB6">
        <w:t>echnical</w:t>
      </w:r>
      <w:r>
        <w:t xml:space="preserve"> </w:t>
      </w:r>
      <w:r w:rsidR="00CB41C8">
        <w:t>F</w:t>
      </w:r>
      <w:r>
        <w:t>eatures</w:t>
      </w:r>
    </w:p>
    <w:p w14:paraId="7AF9F00F" w14:textId="014598D3" w:rsidR="005B262D" w:rsidRDefault="00933FA2" w:rsidP="002228B6">
      <w:pPr>
        <w:pStyle w:val="BodyText"/>
        <w:rPr>
          <w:lang w:val="en-GB"/>
        </w:rPr>
      </w:pPr>
      <w:r>
        <w:rPr>
          <w:lang w:val="en-GB"/>
        </w:rPr>
        <w:t>The smart house project will be filled with numerous features such as:</w:t>
      </w:r>
    </w:p>
    <w:p w14:paraId="01C6F643" w14:textId="13AF87DB" w:rsidR="00933FA2" w:rsidRPr="00CB41C8" w:rsidRDefault="00DD220B" w:rsidP="00933FA2">
      <w:pPr>
        <w:pStyle w:val="BodyText"/>
        <w:numPr>
          <w:ilvl w:val="0"/>
          <w:numId w:val="26"/>
        </w:numPr>
      </w:pPr>
      <w:r>
        <w:rPr>
          <w:lang w:val="en-GB"/>
        </w:rPr>
        <w:t>R4</w:t>
      </w:r>
      <w:r w:rsidR="00ED2456">
        <w:rPr>
          <w:lang w:val="en-GB"/>
        </w:rPr>
        <w:t xml:space="preserve"> </w:t>
      </w:r>
      <w:r w:rsidR="00CB41C8">
        <w:rPr>
          <w:lang w:val="en-GB"/>
        </w:rPr>
        <w:t>Send and receive data using an API</w:t>
      </w:r>
    </w:p>
    <w:p w14:paraId="2DBCD124" w14:textId="3A1F9B46" w:rsidR="00933FA2" w:rsidRDefault="00DD220B" w:rsidP="0032015F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R1/R2 </w:t>
      </w:r>
      <w:r w:rsidR="00CB41C8">
        <w:rPr>
          <w:lang w:val="en-GB"/>
        </w:rPr>
        <w:t>Connect and Disconnect from DB seamlessly</w:t>
      </w:r>
    </w:p>
    <w:p w14:paraId="11D30491" w14:textId="1DE9214F" w:rsidR="0032015F" w:rsidRDefault="00DD220B" w:rsidP="0032015F">
      <w:pPr>
        <w:pStyle w:val="BodyText"/>
        <w:numPr>
          <w:ilvl w:val="0"/>
          <w:numId w:val="26"/>
        </w:numPr>
      </w:pPr>
      <w:r>
        <w:t xml:space="preserve">R5 </w:t>
      </w:r>
      <w:r w:rsidR="0032015F">
        <w:t>Update info as required on the DB</w:t>
      </w:r>
    </w:p>
    <w:p w14:paraId="68560404" w14:textId="312ABED7" w:rsidR="0032015F" w:rsidRDefault="00DD220B" w:rsidP="0032015F">
      <w:pPr>
        <w:pStyle w:val="BodyText"/>
        <w:numPr>
          <w:ilvl w:val="0"/>
          <w:numId w:val="26"/>
        </w:numPr>
      </w:pPr>
      <w:r>
        <w:t xml:space="preserve">R6 </w:t>
      </w:r>
      <w:r w:rsidR="0032015F">
        <w:t>Send a query to the DB server from the API</w:t>
      </w:r>
    </w:p>
    <w:p w14:paraId="4FE80FB4" w14:textId="7E486F96" w:rsidR="00ED77F8" w:rsidRDefault="00ED77F8" w:rsidP="0032015F">
      <w:pPr>
        <w:pStyle w:val="BodyText"/>
        <w:numPr>
          <w:ilvl w:val="0"/>
          <w:numId w:val="26"/>
        </w:numPr>
      </w:pPr>
      <w:r>
        <w:t>R13/R11 Add and remove device from database via API calls.</w:t>
      </w:r>
    </w:p>
    <w:p w14:paraId="55E1AB53" w14:textId="77777777" w:rsidR="00721048" w:rsidRDefault="00721048" w:rsidP="00721048">
      <w:pPr>
        <w:pStyle w:val="BodyText"/>
        <w:ind w:left="0"/>
      </w:pPr>
    </w:p>
    <w:p w14:paraId="617B5CB1" w14:textId="4ABCE6CD" w:rsidR="002228B6" w:rsidRDefault="009F5FB6" w:rsidP="002228B6">
      <w:pPr>
        <w:pStyle w:val="Heading1"/>
      </w:pPr>
      <w:bookmarkStart w:id="5" w:name="_Toc130200190"/>
      <w:r>
        <w:t xml:space="preserve">Smart </w:t>
      </w:r>
      <w:r w:rsidR="0025745F">
        <w:t>H</w:t>
      </w:r>
      <w:r>
        <w:t>ouse</w:t>
      </w:r>
      <w:r w:rsidR="002228B6">
        <w:t xml:space="preserve"> </w:t>
      </w:r>
      <w:bookmarkEnd w:id="5"/>
      <w:r w:rsidR="0025745F">
        <w:t>T</w:t>
      </w:r>
      <w:r w:rsidR="00C74529">
        <w:t>echnicalities</w:t>
      </w:r>
    </w:p>
    <w:p w14:paraId="16359B67" w14:textId="2D5D3E9C" w:rsidR="005B262D" w:rsidRPr="009E540B" w:rsidRDefault="00933FA2" w:rsidP="00721048">
      <w:pPr>
        <w:pStyle w:val="BodyText"/>
      </w:pPr>
      <w:r>
        <w:t xml:space="preserve">The system </w:t>
      </w:r>
      <w:r w:rsidR="009F5FB6">
        <w:t>consists of a server</w:t>
      </w:r>
      <w:r w:rsidR="00923809">
        <w:t xml:space="preserve"> connected to a device called the hub which is connected to various devices such as fans and lights. </w:t>
      </w:r>
      <w:r w:rsidR="009F5FB6">
        <w:t>The server will handle all communication to and from the devices/units</w:t>
      </w:r>
      <w:r w:rsidR="0032015F">
        <w:t xml:space="preserve">. </w:t>
      </w:r>
      <w:r w:rsidR="0025745F">
        <w:t>This will be done by sending and receiving JSON objects through the API.</w:t>
      </w:r>
      <w:r w:rsidR="00923809">
        <w:t xml:space="preserve"> The API accepts a call when the </w:t>
      </w:r>
      <w:proofErr w:type="spellStart"/>
      <w:r w:rsidR="00923809">
        <w:t>url</w:t>
      </w:r>
      <w:proofErr w:type="spellEnd"/>
      <w:r w:rsidR="00923809">
        <w:t xml:space="preserve"> is accessed. From there a query is built and provided to the DB server where it applies the </w:t>
      </w:r>
      <w:r w:rsidR="000D00C2">
        <w:t>query and respond with a status code and a json object.</w:t>
      </w:r>
      <w:r w:rsidR="00721048">
        <w:t xml:space="preserve"> Updating the info on the DB is also necessary to change the states of certain devices. These updates will be done through query messages.</w:t>
      </w:r>
    </w:p>
    <w:p w14:paraId="3F79506F" w14:textId="77777777" w:rsidR="002228B6" w:rsidRDefault="002228B6" w:rsidP="002228B6">
      <w:pPr>
        <w:pStyle w:val="BodyText"/>
      </w:pPr>
    </w:p>
    <w:p w14:paraId="2C0F8BB7" w14:textId="16067F88" w:rsidR="00EE18C4" w:rsidRDefault="009F5FB6" w:rsidP="00F84ED9">
      <w:pPr>
        <w:pStyle w:val="Heading1"/>
      </w:pPr>
      <w:r>
        <w:t xml:space="preserve">Additional </w:t>
      </w:r>
      <w:r w:rsidR="0025745F">
        <w:t>F</w:t>
      </w:r>
      <w:r>
        <w:t xml:space="preserve">eatures of </w:t>
      </w:r>
      <w:r w:rsidR="0025745F">
        <w:t>T</w:t>
      </w:r>
      <w:r>
        <w:t xml:space="preserve">he </w:t>
      </w:r>
      <w:r w:rsidR="0025745F">
        <w:t>S</w:t>
      </w:r>
      <w:r>
        <w:t xml:space="preserve">mart </w:t>
      </w:r>
      <w:r w:rsidR="0025745F">
        <w:t>H</w:t>
      </w:r>
      <w:r>
        <w:t>ouse</w:t>
      </w:r>
    </w:p>
    <w:p w14:paraId="6B4CB4C6" w14:textId="6A5C5E99" w:rsidR="009160D9" w:rsidRDefault="009F5FB6" w:rsidP="009F5FB6">
      <w:pPr>
        <w:ind w:left="720"/>
      </w:pPr>
      <w:r>
        <w:t xml:space="preserve">In </w:t>
      </w:r>
      <w:r w:rsidR="00936D45">
        <w:t xml:space="preserve">addition to </w:t>
      </w:r>
      <w:r>
        <w:t xml:space="preserve">the basic features of </w:t>
      </w:r>
      <w:r w:rsidR="0032015F">
        <w:t>the Server and API group</w:t>
      </w:r>
      <w:r>
        <w:t xml:space="preserve">, </w:t>
      </w:r>
      <w:r w:rsidR="0032015F">
        <w:t>there</w:t>
      </w:r>
      <w:r>
        <w:t xml:space="preserve"> will also have functionalities that are not </w:t>
      </w:r>
      <w:r w:rsidR="009160D9">
        <w:t>required for it to function, but for the useability and appeal to its user. Some of those features are:</w:t>
      </w:r>
    </w:p>
    <w:p w14:paraId="4840195A" w14:textId="77777777" w:rsidR="00CB41C8" w:rsidRDefault="00CB41C8" w:rsidP="009F5FB6">
      <w:pPr>
        <w:ind w:left="720"/>
      </w:pPr>
    </w:p>
    <w:p w14:paraId="0E908809" w14:textId="532FC269" w:rsidR="00CB41C8" w:rsidRPr="00933FA2" w:rsidRDefault="00DD220B" w:rsidP="00CB41C8">
      <w:pPr>
        <w:pStyle w:val="BodyText"/>
        <w:numPr>
          <w:ilvl w:val="0"/>
          <w:numId w:val="26"/>
        </w:numPr>
      </w:pPr>
      <w:r>
        <w:t xml:space="preserve">R8/R10 </w:t>
      </w:r>
      <w:r w:rsidR="00CB41C8">
        <w:t>Encrypt the data so that it is safe</w:t>
      </w:r>
    </w:p>
    <w:p w14:paraId="6B6FB9B4" w14:textId="2E8155AC" w:rsidR="00F84ED9" w:rsidRDefault="00F84ED9" w:rsidP="004F6F50">
      <w:pPr>
        <w:pStyle w:val="ListParagraph"/>
        <w:ind w:left="1080"/>
      </w:pPr>
    </w:p>
    <w:p w14:paraId="38342082" w14:textId="77777777" w:rsidR="005B262D" w:rsidRPr="00F84ED9" w:rsidRDefault="005B262D" w:rsidP="00F84ED9">
      <w:pPr>
        <w:pStyle w:val="BodyText"/>
      </w:pPr>
    </w:p>
    <w:sectPr w:rsidR="005B262D" w:rsidRPr="00F84E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EAD42" w14:textId="77777777" w:rsidR="007464B2" w:rsidRDefault="007464B2">
      <w:r>
        <w:separator/>
      </w:r>
    </w:p>
  </w:endnote>
  <w:endnote w:type="continuationSeparator" w:id="0">
    <w:p w14:paraId="7DDD37D7" w14:textId="77777777" w:rsidR="007464B2" w:rsidRDefault="007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F8AE" w14:textId="77777777" w:rsidR="005B262D" w:rsidRDefault="005B2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FDA6" w14:textId="77777777" w:rsidR="005B262D" w:rsidRDefault="005B2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EDEE" w14:textId="77777777" w:rsidR="007464B2" w:rsidRDefault="007464B2">
      <w:r>
        <w:separator/>
      </w:r>
    </w:p>
  </w:footnote>
  <w:footnote w:type="continuationSeparator" w:id="0">
    <w:p w14:paraId="60BB4177" w14:textId="77777777" w:rsidR="007464B2" w:rsidRDefault="00746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1151" w14:textId="77777777" w:rsidR="005B262D" w:rsidRDefault="005B2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FF18" w14:textId="77777777" w:rsidR="005B262D" w:rsidRDefault="005B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A516BC"/>
    <w:multiLevelType w:val="multilevel"/>
    <w:tmpl w:val="E17CF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A64237"/>
    <w:multiLevelType w:val="hybridMultilevel"/>
    <w:tmpl w:val="CB3C399C"/>
    <w:lvl w:ilvl="0" w:tplc="62E43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0"/>
  </w:num>
  <w:num w:numId="25">
    <w:abstractNumId w:val="6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A"/>
    <w:rsid w:val="0003323E"/>
    <w:rsid w:val="0003684B"/>
    <w:rsid w:val="00041C90"/>
    <w:rsid w:val="00044CD3"/>
    <w:rsid w:val="000C3CF8"/>
    <w:rsid w:val="000C77A9"/>
    <w:rsid w:val="000D00C2"/>
    <w:rsid w:val="000D4D5F"/>
    <w:rsid w:val="000D5A44"/>
    <w:rsid w:val="001113F9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8B6"/>
    <w:rsid w:val="00222DFB"/>
    <w:rsid w:val="00232717"/>
    <w:rsid w:val="0024792E"/>
    <w:rsid w:val="0025531E"/>
    <w:rsid w:val="0025745F"/>
    <w:rsid w:val="002644DE"/>
    <w:rsid w:val="00267542"/>
    <w:rsid w:val="002738C5"/>
    <w:rsid w:val="002738DC"/>
    <w:rsid w:val="0027599F"/>
    <w:rsid w:val="00277095"/>
    <w:rsid w:val="00277F56"/>
    <w:rsid w:val="00286E3B"/>
    <w:rsid w:val="00290325"/>
    <w:rsid w:val="002A241F"/>
    <w:rsid w:val="002B073C"/>
    <w:rsid w:val="002C0F49"/>
    <w:rsid w:val="003078E9"/>
    <w:rsid w:val="0032015F"/>
    <w:rsid w:val="0033037F"/>
    <w:rsid w:val="00343057"/>
    <w:rsid w:val="00374BE1"/>
    <w:rsid w:val="00392E00"/>
    <w:rsid w:val="00394AB3"/>
    <w:rsid w:val="003A5C57"/>
    <w:rsid w:val="003B232C"/>
    <w:rsid w:val="003B261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4F6F50"/>
    <w:rsid w:val="005207EB"/>
    <w:rsid w:val="00531799"/>
    <w:rsid w:val="0053231C"/>
    <w:rsid w:val="00533580"/>
    <w:rsid w:val="00536A11"/>
    <w:rsid w:val="0054384F"/>
    <w:rsid w:val="00560776"/>
    <w:rsid w:val="005624FD"/>
    <w:rsid w:val="00571BD1"/>
    <w:rsid w:val="005803DC"/>
    <w:rsid w:val="005807A5"/>
    <w:rsid w:val="00583BF5"/>
    <w:rsid w:val="005A392E"/>
    <w:rsid w:val="005B0657"/>
    <w:rsid w:val="005B19EE"/>
    <w:rsid w:val="005B262D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371A3"/>
    <w:rsid w:val="00641BFB"/>
    <w:rsid w:val="00642DD8"/>
    <w:rsid w:val="006502C4"/>
    <w:rsid w:val="0065528C"/>
    <w:rsid w:val="0066084D"/>
    <w:rsid w:val="00663B2D"/>
    <w:rsid w:val="006810D2"/>
    <w:rsid w:val="0068695E"/>
    <w:rsid w:val="00687448"/>
    <w:rsid w:val="006A242F"/>
    <w:rsid w:val="006C436E"/>
    <w:rsid w:val="006D37F6"/>
    <w:rsid w:val="00714A4F"/>
    <w:rsid w:val="00721048"/>
    <w:rsid w:val="00724FA9"/>
    <w:rsid w:val="007464B2"/>
    <w:rsid w:val="00762954"/>
    <w:rsid w:val="00771DF8"/>
    <w:rsid w:val="00775C74"/>
    <w:rsid w:val="00784A03"/>
    <w:rsid w:val="007A3105"/>
    <w:rsid w:val="007B5490"/>
    <w:rsid w:val="007D4249"/>
    <w:rsid w:val="007D729E"/>
    <w:rsid w:val="007F3F2C"/>
    <w:rsid w:val="008025FD"/>
    <w:rsid w:val="00821478"/>
    <w:rsid w:val="00870231"/>
    <w:rsid w:val="008705FC"/>
    <w:rsid w:val="008A37FC"/>
    <w:rsid w:val="008B0262"/>
    <w:rsid w:val="008B3160"/>
    <w:rsid w:val="008B372A"/>
    <w:rsid w:val="008D4094"/>
    <w:rsid w:val="008D7D1E"/>
    <w:rsid w:val="008E72C7"/>
    <w:rsid w:val="008F5201"/>
    <w:rsid w:val="00903048"/>
    <w:rsid w:val="009059CD"/>
    <w:rsid w:val="009148CF"/>
    <w:rsid w:val="009160D9"/>
    <w:rsid w:val="00923809"/>
    <w:rsid w:val="00933FA2"/>
    <w:rsid w:val="00936D45"/>
    <w:rsid w:val="00936E5F"/>
    <w:rsid w:val="00944102"/>
    <w:rsid w:val="0095335B"/>
    <w:rsid w:val="00955E45"/>
    <w:rsid w:val="009B5154"/>
    <w:rsid w:val="009C5D7A"/>
    <w:rsid w:val="009E540B"/>
    <w:rsid w:val="009F5FB6"/>
    <w:rsid w:val="009F63E0"/>
    <w:rsid w:val="00A27427"/>
    <w:rsid w:val="00A47BFC"/>
    <w:rsid w:val="00A500DB"/>
    <w:rsid w:val="00A55995"/>
    <w:rsid w:val="00A62AEA"/>
    <w:rsid w:val="00A773AA"/>
    <w:rsid w:val="00AA0397"/>
    <w:rsid w:val="00AB0090"/>
    <w:rsid w:val="00AE00DD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BC5DAC"/>
    <w:rsid w:val="00C16B02"/>
    <w:rsid w:val="00C17E6E"/>
    <w:rsid w:val="00C22283"/>
    <w:rsid w:val="00C5010B"/>
    <w:rsid w:val="00C53EAF"/>
    <w:rsid w:val="00C665A9"/>
    <w:rsid w:val="00C74529"/>
    <w:rsid w:val="00C84BA5"/>
    <w:rsid w:val="00C93EEE"/>
    <w:rsid w:val="00C958D8"/>
    <w:rsid w:val="00C97454"/>
    <w:rsid w:val="00CA0FD9"/>
    <w:rsid w:val="00CB41C8"/>
    <w:rsid w:val="00CF1E35"/>
    <w:rsid w:val="00CF6948"/>
    <w:rsid w:val="00D17CC4"/>
    <w:rsid w:val="00D20B94"/>
    <w:rsid w:val="00D311C4"/>
    <w:rsid w:val="00D37706"/>
    <w:rsid w:val="00D5413C"/>
    <w:rsid w:val="00D66D88"/>
    <w:rsid w:val="00D960DB"/>
    <w:rsid w:val="00D96A95"/>
    <w:rsid w:val="00DA60E5"/>
    <w:rsid w:val="00DC385F"/>
    <w:rsid w:val="00DD220B"/>
    <w:rsid w:val="00DE6436"/>
    <w:rsid w:val="00DF4361"/>
    <w:rsid w:val="00E133EB"/>
    <w:rsid w:val="00E171AD"/>
    <w:rsid w:val="00E52A7D"/>
    <w:rsid w:val="00E56A3A"/>
    <w:rsid w:val="00E56E56"/>
    <w:rsid w:val="00E9335D"/>
    <w:rsid w:val="00EC35D4"/>
    <w:rsid w:val="00ED2456"/>
    <w:rsid w:val="00ED2937"/>
    <w:rsid w:val="00ED77F8"/>
    <w:rsid w:val="00EE18C4"/>
    <w:rsid w:val="00EE45E0"/>
    <w:rsid w:val="00EF6EC8"/>
    <w:rsid w:val="00F2086D"/>
    <w:rsid w:val="00F22AAB"/>
    <w:rsid w:val="00F32E55"/>
    <w:rsid w:val="00F33FFD"/>
    <w:rsid w:val="00F34277"/>
    <w:rsid w:val="00F67A3F"/>
    <w:rsid w:val="00F827A4"/>
    <w:rsid w:val="00F84ED9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9F13D"/>
  <w15:chartTrackingRefBased/>
  <w15:docId w15:val="{6742B066-1D49-FB4B-8556-FB5CD6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CB41C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F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Vision-1.dot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Affärsfall</vt:lpstr>
      <vt:lpstr>Affärsfall</vt:lpstr>
    </vt:vector>
  </TitlesOfParts>
  <Company>Institutionen för teknik, Högskolan i Kalmar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Lukas Olsson0005</cp:lastModifiedBy>
  <cp:revision>2</cp:revision>
  <cp:lastPrinted>2006-02-21T09:48:00Z</cp:lastPrinted>
  <dcterms:created xsi:type="dcterms:W3CDTF">2021-12-06T14:06:00Z</dcterms:created>
  <dcterms:modified xsi:type="dcterms:W3CDTF">2021-12-06T14:06:00Z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2021-08-11T09:19:36Z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05483b68-4ab7-4366-827e-1de7f02e7270</vt:lpwstr>
  </property>
  <property fmtid="{D5CDD505-2E9C-101B-9397-08002B2CF9AE}" pid="8" name="MSIP_Label_9144ccec-98ca-4847-b090-103d5c6592f4_ContentBits">
    <vt:lpwstr>0</vt:lpwstr>
  </property>
</Properties>
</file>